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65C871F8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4D81DF2F" w14:textId="77777777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0DE4CAC" wp14:editId="22EEA6F1">
                      <wp:extent cx="2122805" cy="1908810"/>
                      <wp:effectExtent l="19050" t="19050" r="29845" b="34290"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190881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1649618" id="Oval 2" o:spid="_x0000_s1026" style="width:167.15pt;height:15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" strokecolor="#94b6d2 [3204]" strokeweight="5pt">
                      <v:fill r:id="rId7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0A5BED63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03AEA43E" w14:textId="5C4E519C" w:rsidR="001B2ABD" w:rsidRDefault="000F246E" w:rsidP="001B2ABD">
            <w:pPr>
              <w:pStyle w:val="Title"/>
            </w:pPr>
            <w:r>
              <w:t>aditya a joshi</w:t>
            </w:r>
          </w:p>
          <w:p w14:paraId="5DDF979E" w14:textId="75EA7167" w:rsidR="001B2ABD" w:rsidRDefault="001B2ABD" w:rsidP="001B2ABD">
            <w:pPr>
              <w:pStyle w:val="Subtitle"/>
            </w:pPr>
          </w:p>
        </w:tc>
      </w:tr>
      <w:tr w:rsidR="001B2ABD" w14:paraId="135B61B6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9DF4EC156365493780BA93773448772A"/>
              </w:placeholder>
              <w:temporary/>
              <w:showingPlcHdr/>
              <w15:appearance w15:val="hidden"/>
            </w:sdtPr>
            <w:sdtContent>
              <w:p w14:paraId="55C934AC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6683B8FC" w14:textId="12290D6E" w:rsidR="00036450" w:rsidRDefault="000F246E" w:rsidP="00DC5C42">
            <w:r>
              <w:t>Aditya A Joshi</w:t>
            </w:r>
          </w:p>
          <w:p w14:paraId="060D5577" w14:textId="77777777" w:rsidR="000F246E" w:rsidRDefault="000F246E" w:rsidP="00DC5C42"/>
          <w:p w14:paraId="0FA24A0D" w14:textId="100B9806" w:rsidR="000F246E" w:rsidRPr="000F246E" w:rsidRDefault="000F246E" w:rsidP="00DC5C42">
            <w:pPr>
              <w:rPr>
                <w:sz w:val="16"/>
                <w:szCs w:val="16"/>
              </w:rPr>
            </w:pPr>
            <w:r w:rsidRPr="000F246E">
              <w:rPr>
                <w:sz w:val="16"/>
                <w:szCs w:val="16"/>
              </w:rPr>
              <w:t>Enthusiast in learning new things and adopting.</w:t>
            </w:r>
          </w:p>
          <w:p w14:paraId="665C95D4" w14:textId="77777777" w:rsidR="00036450" w:rsidRDefault="00036450" w:rsidP="00036450"/>
          <w:sdt>
            <w:sdtPr>
              <w:id w:val="-1954003311"/>
              <w:placeholder>
                <w:docPart w:val="182F523BAF6641D4A3AD9F1671C87BEB"/>
              </w:placeholder>
              <w:temporary/>
              <w:showingPlcHdr/>
              <w15:appearance w15:val="hidden"/>
            </w:sdtPr>
            <w:sdtContent>
              <w:p w14:paraId="08ECD0A4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645F34FA846D4A6685DD76D7CE957ED8"/>
              </w:placeholder>
              <w:temporary/>
              <w:showingPlcHdr/>
              <w15:appearance w15:val="hidden"/>
            </w:sdtPr>
            <w:sdtContent>
              <w:p w14:paraId="000CE944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3E393CD6" w14:textId="34DFB410" w:rsidR="000F246E" w:rsidRDefault="00664821" w:rsidP="004D3011">
            <w:r>
              <w:t>+91</w:t>
            </w:r>
            <w:r w:rsidR="000F246E">
              <w:t>8951057135</w:t>
            </w:r>
          </w:p>
          <w:p w14:paraId="4B6301D6" w14:textId="77777777" w:rsidR="004D3011" w:rsidRDefault="004D3011" w:rsidP="004D3011"/>
          <w:p w14:paraId="3427B361" w14:textId="2F2DE888" w:rsidR="008811E1" w:rsidRDefault="00000000" w:rsidP="004D3011">
            <w:sdt>
              <w:sdtPr>
                <w:id w:val="-240260293"/>
                <w:placeholder>
                  <w:docPart w:val="603A2E7AAA3A450AA3DA68F83EB65DC2"/>
                </w:placeholder>
                <w:temporary/>
                <w:showingPlcHdr/>
                <w15:appearance w15:val="hidden"/>
              </w:sdtPr>
              <w:sdtContent>
                <w:r w:rsidR="004D3011" w:rsidRPr="004D3011">
                  <w:t>EMAIL:</w:t>
                </w:r>
              </w:sdtContent>
            </w:sdt>
            <w:hyperlink r:id="rId8" w:history="1">
              <w:r w:rsidR="00CC4E8D" w:rsidRPr="00DF28F0">
                <w:rPr>
                  <w:rStyle w:val="Hyperlink"/>
                </w:rPr>
                <w:t>a.j.aditya855@gmail.com</w:t>
              </w:r>
            </w:hyperlink>
          </w:p>
          <w:p w14:paraId="562FF5A3" w14:textId="46C6A45A" w:rsidR="00CC4E8D" w:rsidRDefault="00CC4E8D" w:rsidP="004D3011">
            <w:pPr>
              <w:rPr>
                <w:rStyle w:val="Hyperlink"/>
              </w:rPr>
            </w:pPr>
            <w:r>
              <w:rPr>
                <w:rStyle w:val="Hyperlink"/>
              </w:rPr>
              <w:t>GitHub: adityaaj2003</w:t>
            </w:r>
          </w:p>
          <w:sdt>
            <w:sdtPr>
              <w:rPr>
                <w:color w:val="B85A22" w:themeColor="accent2" w:themeShade="BF"/>
                <w:u w:val="single"/>
              </w:rPr>
              <w:id w:val="-1444214663"/>
              <w:placeholder>
                <w:docPart w:val="2DF4F87414AB4AB1A8A4A76E9B23EB71"/>
              </w:placeholder>
              <w:temporary/>
              <w:showingPlcHdr/>
              <w15:appearance w15:val="hidden"/>
            </w:sdtPr>
            <w:sdtEndPr>
              <w:rPr>
                <w:color w:val="548AB7" w:themeColor="accent1" w:themeShade="BF"/>
                <w:u w:val="none"/>
              </w:rPr>
            </w:sdtEndPr>
            <w:sdtContent>
              <w:p w14:paraId="6AC2E0F5" w14:textId="04464372" w:rsidR="004D3011" w:rsidRPr="000F246E" w:rsidRDefault="000F246E" w:rsidP="00CB0055">
                <w:pPr>
                  <w:pStyle w:val="Heading3"/>
                  <w:rPr>
                    <w:rFonts w:asciiTheme="minorHAnsi" w:eastAsiaTheme="minorEastAsia" w:hAnsiTheme="minorHAnsi" w:cstheme="minorBidi"/>
                    <w:b w:val="0"/>
                    <w:caps w:val="0"/>
                    <w:color w:val="B85A22" w:themeColor="accent2" w:themeShade="BF"/>
                    <w:sz w:val="18"/>
                    <w:szCs w:val="22"/>
                    <w:u w:val="single"/>
                  </w:rPr>
                </w:pPr>
                <w:r w:rsidRPr="00CB0055">
                  <w:t>Hobbies</w:t>
                </w:r>
              </w:p>
            </w:sdtContent>
          </w:sdt>
          <w:p w14:paraId="513CF975" w14:textId="012FAC3E" w:rsidR="004D3011" w:rsidRDefault="008E4861" w:rsidP="004D3011">
            <w:r>
              <w:t>Music</w:t>
            </w:r>
          </w:p>
          <w:p w14:paraId="2B3AF145" w14:textId="1A377299" w:rsidR="004D3011" w:rsidRDefault="000F246E" w:rsidP="004D3011">
            <w:r>
              <w:t>Reading books</w:t>
            </w:r>
          </w:p>
          <w:p w14:paraId="6236413A" w14:textId="12FFF4DE" w:rsidR="008811E1" w:rsidRPr="008811E1" w:rsidRDefault="008E4861" w:rsidP="008811E1">
            <w:r>
              <w:t>Watching movie</w:t>
            </w:r>
            <w:r w:rsidR="00DC4368">
              <w:t>s</w:t>
            </w:r>
          </w:p>
          <w:p w14:paraId="711DB6A6" w14:textId="75DD3C12" w:rsidR="000F246E" w:rsidRPr="00CC4E8D" w:rsidRDefault="000F246E" w:rsidP="00CC4E8D">
            <w:pPr>
              <w:pStyle w:val="Heading3"/>
              <w:rPr>
                <w:color w:val="355D7E" w:themeColor="accent1" w:themeShade="80"/>
              </w:rPr>
            </w:pPr>
            <w:r w:rsidRPr="00CC4E8D">
              <w:t>Projects</w:t>
            </w:r>
          </w:p>
          <w:p w14:paraId="472977D3" w14:textId="7EF65BF2" w:rsidR="000F246E" w:rsidRDefault="000F246E" w:rsidP="000F246E">
            <w:r>
              <w:t>A web site related to History and tourism management.</w:t>
            </w:r>
          </w:p>
          <w:p w14:paraId="41EAB4CD" w14:textId="243E7522" w:rsidR="000F246E" w:rsidRDefault="000F246E" w:rsidP="000F246E">
            <w:r>
              <w:t xml:space="preserve">A clone of </w:t>
            </w:r>
            <w:proofErr w:type="gramStart"/>
            <w:r>
              <w:t>flipkart(</w:t>
            </w:r>
            <w:proofErr w:type="gramEnd"/>
            <w:r>
              <w:t>Front-End).</w:t>
            </w:r>
          </w:p>
          <w:p w14:paraId="12FDFB19" w14:textId="6537C53D" w:rsidR="00CC4E8D" w:rsidRDefault="00CC4E8D" w:rsidP="00CC4E8D">
            <w:pPr>
              <w:pStyle w:val="Heading3"/>
            </w:pPr>
            <w:r>
              <w:t>Skills</w:t>
            </w:r>
          </w:p>
          <w:p w14:paraId="5720D75A" w14:textId="08D2F80C" w:rsidR="00CC4E8D" w:rsidRDefault="00CC4E8D" w:rsidP="00CC4E8D">
            <w:r>
              <w:t>C programming.</w:t>
            </w:r>
          </w:p>
          <w:p w14:paraId="4DF63133" w14:textId="4381E42D" w:rsidR="00CC4E8D" w:rsidRDefault="00CC4E8D" w:rsidP="00CC4E8D">
            <w:r>
              <w:t>Java</w:t>
            </w:r>
          </w:p>
          <w:p w14:paraId="7D20E770" w14:textId="217FFC58" w:rsidR="00CC4E8D" w:rsidRDefault="00CC4E8D" w:rsidP="00CC4E8D">
            <w:r>
              <w:t>HTML, CSS</w:t>
            </w:r>
          </w:p>
          <w:p w14:paraId="5EC40851" w14:textId="07A65462" w:rsidR="00CC4E8D" w:rsidRDefault="00CC4E8D" w:rsidP="00CC4E8D">
            <w:r>
              <w:t>DSA</w:t>
            </w:r>
          </w:p>
          <w:p w14:paraId="3CE2DB76" w14:textId="5F3DED5D" w:rsidR="00CC4E8D" w:rsidRDefault="00CC4E8D" w:rsidP="00CC4E8D">
            <w:r>
              <w:t>Operating system</w:t>
            </w:r>
          </w:p>
          <w:p w14:paraId="5E79636F" w14:textId="77777777" w:rsidR="00CC4E8D" w:rsidRPr="00CC4E8D" w:rsidRDefault="00CC4E8D" w:rsidP="00CC4E8D"/>
          <w:p w14:paraId="22C1623C" w14:textId="77777777" w:rsidR="000F246E" w:rsidRPr="000F246E" w:rsidRDefault="000F246E" w:rsidP="000F246E"/>
          <w:p w14:paraId="25D6B724" w14:textId="1EDE6BF3" w:rsidR="004D3011" w:rsidRPr="004D3011" w:rsidRDefault="004D3011" w:rsidP="004D3011"/>
        </w:tc>
        <w:tc>
          <w:tcPr>
            <w:tcW w:w="720" w:type="dxa"/>
          </w:tcPr>
          <w:p w14:paraId="393C967A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011F040DFE954F43889082C4DD1DEEEA"/>
              </w:placeholder>
              <w:temporary/>
              <w:showingPlcHdr/>
              <w15:appearance w15:val="hidden"/>
            </w:sdtPr>
            <w:sdtContent>
              <w:p w14:paraId="64659B36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29005F1B" w14:textId="3B78A474" w:rsidR="00036450" w:rsidRPr="00036450" w:rsidRDefault="00DC5C42" w:rsidP="00B359E4">
            <w:pPr>
              <w:pStyle w:val="Heading4"/>
            </w:pPr>
            <w:r>
              <w:t>SDM COLLEGE OF ENGINEERING AND TECHNOLOGY,</w:t>
            </w:r>
            <w:r w:rsidR="000F246E">
              <w:t xml:space="preserve"> </w:t>
            </w:r>
            <w:r>
              <w:t>DHARWAD</w:t>
            </w:r>
          </w:p>
          <w:p w14:paraId="0E4D4549" w14:textId="670BEEFD" w:rsidR="00036450" w:rsidRPr="00B359E4" w:rsidRDefault="00DC5C42" w:rsidP="00B359E4">
            <w:pPr>
              <w:pStyle w:val="Date"/>
            </w:pPr>
            <w:r>
              <w:t>2021</w:t>
            </w:r>
            <w:r w:rsidR="00036450" w:rsidRPr="00B359E4">
              <w:t xml:space="preserve"> - </w:t>
            </w:r>
            <w:r>
              <w:t>25</w:t>
            </w:r>
          </w:p>
          <w:p w14:paraId="36E508D1" w14:textId="5C3B72E7" w:rsidR="00036450" w:rsidRDefault="00DC5C42" w:rsidP="00036450">
            <w:r>
              <w:t>COMPUTER SCIENCE AND ENGINEERING</w:t>
            </w:r>
          </w:p>
          <w:p w14:paraId="63C03772" w14:textId="45B3C6F5" w:rsidR="00DC5C42" w:rsidRDefault="00DC5C42" w:rsidP="00036450">
            <w:r>
              <w:t>CGPA-8.</w:t>
            </w:r>
            <w:r w:rsidR="000F246E">
              <w:t>6</w:t>
            </w:r>
          </w:p>
          <w:p w14:paraId="0B901724" w14:textId="1E49C844" w:rsidR="00036450" w:rsidRPr="00B359E4" w:rsidRDefault="000F246E" w:rsidP="00B359E4">
            <w:pPr>
              <w:pStyle w:val="Heading4"/>
            </w:pPr>
            <w:r>
              <w:t>Tungal Science PU College Bagalakote</w:t>
            </w:r>
          </w:p>
          <w:p w14:paraId="31D4720E" w14:textId="676E709B" w:rsidR="00036450" w:rsidRPr="00B359E4" w:rsidRDefault="00DC5C42" w:rsidP="00B359E4">
            <w:pPr>
              <w:pStyle w:val="Date"/>
            </w:pPr>
            <w:r>
              <w:t>20</w:t>
            </w:r>
            <w:r w:rsidR="00564BB8">
              <w:t>1</w:t>
            </w:r>
            <w:r w:rsidR="000F246E">
              <w:t>9</w:t>
            </w:r>
            <w:r w:rsidR="00036450" w:rsidRPr="00B359E4">
              <w:t xml:space="preserve"> - </w:t>
            </w:r>
            <w:r>
              <w:t>2</w:t>
            </w:r>
            <w:r w:rsidR="000F246E">
              <w:t>1</w:t>
            </w:r>
          </w:p>
          <w:p w14:paraId="3E2862D8" w14:textId="174DE404" w:rsidR="00036450" w:rsidRDefault="00DC5C42" w:rsidP="00036450">
            <w:r>
              <w:t>PCM</w:t>
            </w:r>
            <w:r w:rsidR="00664821">
              <w:t>B</w:t>
            </w:r>
          </w:p>
          <w:p w14:paraId="4C2AB90F" w14:textId="7DB40A26" w:rsidR="00DC5C42" w:rsidRDefault="00DC5C42" w:rsidP="00036450">
            <w:r>
              <w:t>PERCENTAGE-</w:t>
            </w:r>
            <w:r w:rsidR="000F246E">
              <w:t>90.17</w:t>
            </w:r>
          </w:p>
          <w:p w14:paraId="56CF131A" w14:textId="3CFAF96D" w:rsidR="00935C05" w:rsidRPr="004D3011" w:rsidRDefault="00DC5C42" w:rsidP="00DC4368">
            <w:pPr>
              <w:pStyle w:val="Heading2"/>
            </w:pPr>
            <w:r>
              <w:t>Extra curricular activity</w:t>
            </w:r>
          </w:p>
          <w:p w14:paraId="22ECE7A8" w14:textId="4C5A53EE" w:rsidR="00DC4368" w:rsidRDefault="000F246E" w:rsidP="00036450">
            <w:r>
              <w:t>Singing</w:t>
            </w:r>
          </w:p>
          <w:p w14:paraId="3CCD8E4D" w14:textId="7A271508" w:rsidR="000F246E" w:rsidRDefault="000F246E" w:rsidP="00036450">
            <w:r>
              <w:t>Or</w:t>
            </w:r>
            <w:r w:rsidR="00CC4E8D">
              <w:t>ganising event in college.</w:t>
            </w:r>
          </w:p>
          <w:p w14:paraId="787AADCF" w14:textId="6FF219AB" w:rsidR="00CC4E8D" w:rsidRDefault="00CC4E8D" w:rsidP="00036450">
            <w:r>
              <w:t>Hosting Event for juniors.</w:t>
            </w:r>
          </w:p>
          <w:p w14:paraId="0B587BC1" w14:textId="655D1707" w:rsidR="004D3011" w:rsidRDefault="004D3011" w:rsidP="00036450"/>
          <w:p w14:paraId="730864D5" w14:textId="77777777" w:rsidR="00DC4368" w:rsidRDefault="00DC4368" w:rsidP="00036450"/>
          <w:p w14:paraId="5C9042C0" w14:textId="3AC4A41F" w:rsidR="00036450" w:rsidRDefault="00CC4E8D" w:rsidP="00036450">
            <w:pPr>
              <w:pStyle w:val="Heading2"/>
            </w:pPr>
            <w:r>
              <w:t>Soft skills</w:t>
            </w:r>
          </w:p>
          <w:p w14:paraId="255D9CF6" w14:textId="77777777"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2769CC97" wp14:editId="7FC86B3B">
                  <wp:extent cx="5471160" cy="227076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  <w:tr w:rsidR="00991A91" w14:paraId="45C1626F" w14:textId="77777777" w:rsidTr="001B2ABD">
        <w:tc>
          <w:tcPr>
            <w:tcW w:w="3600" w:type="dxa"/>
          </w:tcPr>
          <w:p w14:paraId="655D7DAC" w14:textId="77777777" w:rsidR="00991A91" w:rsidRDefault="00991A91" w:rsidP="00036450">
            <w:pPr>
              <w:pStyle w:val="Heading3"/>
            </w:pPr>
          </w:p>
        </w:tc>
        <w:tc>
          <w:tcPr>
            <w:tcW w:w="720" w:type="dxa"/>
          </w:tcPr>
          <w:p w14:paraId="4EAB2CB0" w14:textId="77777777" w:rsidR="00991A91" w:rsidRDefault="00991A91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17DE49C9" w14:textId="77777777" w:rsidR="00991A91" w:rsidRDefault="00991A91" w:rsidP="00036450">
            <w:pPr>
              <w:pStyle w:val="Heading2"/>
            </w:pPr>
          </w:p>
        </w:tc>
      </w:tr>
    </w:tbl>
    <w:p w14:paraId="33C03C83" w14:textId="77777777" w:rsidR="001A69EB" w:rsidRDefault="001A69EB" w:rsidP="000C45FF">
      <w:pPr>
        <w:tabs>
          <w:tab w:val="left" w:pos="990"/>
        </w:tabs>
      </w:pPr>
    </w:p>
    <w:sectPr w:rsidR="001A69EB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B3F4C" w14:textId="77777777" w:rsidR="004F303C" w:rsidRDefault="004F303C" w:rsidP="000C45FF">
      <w:r>
        <w:separator/>
      </w:r>
    </w:p>
  </w:endnote>
  <w:endnote w:type="continuationSeparator" w:id="0">
    <w:p w14:paraId="1F53D4E1" w14:textId="77777777" w:rsidR="004F303C" w:rsidRDefault="004F303C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EE32C" w14:textId="77777777" w:rsidR="004F303C" w:rsidRDefault="004F303C" w:rsidP="000C45FF">
      <w:r>
        <w:separator/>
      </w:r>
    </w:p>
  </w:footnote>
  <w:footnote w:type="continuationSeparator" w:id="0">
    <w:p w14:paraId="0110E2CE" w14:textId="77777777" w:rsidR="004F303C" w:rsidRDefault="004F303C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D66E3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FE88A6F" wp14:editId="2713B01B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861"/>
    <w:rsid w:val="00036450"/>
    <w:rsid w:val="00094499"/>
    <w:rsid w:val="000C45FF"/>
    <w:rsid w:val="000E3FD1"/>
    <w:rsid w:val="000F246E"/>
    <w:rsid w:val="00112054"/>
    <w:rsid w:val="001317D8"/>
    <w:rsid w:val="001525E1"/>
    <w:rsid w:val="00180329"/>
    <w:rsid w:val="0019001F"/>
    <w:rsid w:val="001A69EB"/>
    <w:rsid w:val="001A74A5"/>
    <w:rsid w:val="001B2ABD"/>
    <w:rsid w:val="001D53E4"/>
    <w:rsid w:val="001E0391"/>
    <w:rsid w:val="001E1759"/>
    <w:rsid w:val="001E7E08"/>
    <w:rsid w:val="001F1ECC"/>
    <w:rsid w:val="001F5AC8"/>
    <w:rsid w:val="002400EB"/>
    <w:rsid w:val="00256CF7"/>
    <w:rsid w:val="00281FD5"/>
    <w:rsid w:val="002840CD"/>
    <w:rsid w:val="002D1AA4"/>
    <w:rsid w:val="0030481B"/>
    <w:rsid w:val="003156FC"/>
    <w:rsid w:val="003254B5"/>
    <w:rsid w:val="0037121F"/>
    <w:rsid w:val="003910D8"/>
    <w:rsid w:val="003A6B7D"/>
    <w:rsid w:val="003B06CA"/>
    <w:rsid w:val="003B5353"/>
    <w:rsid w:val="004071FC"/>
    <w:rsid w:val="00445947"/>
    <w:rsid w:val="004813B3"/>
    <w:rsid w:val="00496591"/>
    <w:rsid w:val="004C63E4"/>
    <w:rsid w:val="004D3011"/>
    <w:rsid w:val="004F303C"/>
    <w:rsid w:val="005262AC"/>
    <w:rsid w:val="00564BB8"/>
    <w:rsid w:val="005E39D5"/>
    <w:rsid w:val="00600670"/>
    <w:rsid w:val="0062123A"/>
    <w:rsid w:val="00646E75"/>
    <w:rsid w:val="00664821"/>
    <w:rsid w:val="006771D0"/>
    <w:rsid w:val="00715FCB"/>
    <w:rsid w:val="00743101"/>
    <w:rsid w:val="00764C9F"/>
    <w:rsid w:val="007775E1"/>
    <w:rsid w:val="007867A0"/>
    <w:rsid w:val="007927F5"/>
    <w:rsid w:val="00802CA0"/>
    <w:rsid w:val="008811E1"/>
    <w:rsid w:val="008E4861"/>
    <w:rsid w:val="009260CD"/>
    <w:rsid w:val="00935C05"/>
    <w:rsid w:val="00940A66"/>
    <w:rsid w:val="009523C4"/>
    <w:rsid w:val="00952C25"/>
    <w:rsid w:val="00991A91"/>
    <w:rsid w:val="00A2118D"/>
    <w:rsid w:val="00AD0A5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CC4E8D"/>
    <w:rsid w:val="00D2522B"/>
    <w:rsid w:val="00D422DE"/>
    <w:rsid w:val="00D5459D"/>
    <w:rsid w:val="00DA1F4D"/>
    <w:rsid w:val="00DB4478"/>
    <w:rsid w:val="00DC4368"/>
    <w:rsid w:val="00DC5C42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534E01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.j.aditya855@gmail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chart" Target="charts/chart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Local\Microsoft\Office\16.0\DTS\en-US%7b595E7E40-565B-480B-925F-B1E98E6F60D8%7d\%7bF0538C44-DD65-4C8E-B05A-E37A57FBFD5E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9861747782919889"/>
          <c:y val="2.0202046891789532E-2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Active listening</c:v>
                </c:pt>
                <c:pt idx="1">
                  <c:v>LEADERSHIP</c:v>
                </c:pt>
                <c:pt idx="2">
                  <c:v>MULTI LINGULISM</c:v>
                </c:pt>
                <c:pt idx="3">
                  <c:v>PROBLEM SOLVING</c:v>
                </c:pt>
                <c:pt idx="4">
                  <c:v>ORGANISATION SKILLS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0.75</c:v>
                </c:pt>
                <c:pt idx="1">
                  <c:v>1</c:v>
                </c:pt>
                <c:pt idx="2">
                  <c:v>0.5</c:v>
                </c:pt>
                <c:pt idx="3">
                  <c:v>0.8</c:v>
                </c:pt>
                <c:pt idx="4">
                  <c:v>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out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DF4EC156365493780BA937734487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E06BEF-236C-4EE7-9EA4-AA14E5A5A36D}"/>
      </w:docPartPr>
      <w:docPartBody>
        <w:p w:rsidR="00597759" w:rsidRDefault="00000000">
          <w:pPr>
            <w:pStyle w:val="9DF4EC156365493780BA93773448772A"/>
          </w:pPr>
          <w:r w:rsidRPr="00D5459D">
            <w:t>Profile</w:t>
          </w:r>
        </w:p>
      </w:docPartBody>
    </w:docPart>
    <w:docPart>
      <w:docPartPr>
        <w:name w:val="182F523BAF6641D4A3AD9F1671C87B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06EAA7-0180-4085-9F98-333EF955716B}"/>
      </w:docPartPr>
      <w:docPartBody>
        <w:p w:rsidR="00597759" w:rsidRDefault="00000000">
          <w:pPr>
            <w:pStyle w:val="182F523BAF6641D4A3AD9F1671C87BEB"/>
          </w:pPr>
          <w:r w:rsidRPr="00CB0055">
            <w:t>Contact</w:t>
          </w:r>
        </w:p>
      </w:docPartBody>
    </w:docPart>
    <w:docPart>
      <w:docPartPr>
        <w:name w:val="645F34FA846D4A6685DD76D7CE957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F4C3CC-D9A6-4B0E-86A2-737E4AEEAC9F}"/>
      </w:docPartPr>
      <w:docPartBody>
        <w:p w:rsidR="00597759" w:rsidRDefault="00000000">
          <w:pPr>
            <w:pStyle w:val="645F34FA846D4A6685DD76D7CE957ED8"/>
          </w:pPr>
          <w:r w:rsidRPr="004D3011">
            <w:t>PHONE:</w:t>
          </w:r>
        </w:p>
      </w:docPartBody>
    </w:docPart>
    <w:docPart>
      <w:docPartPr>
        <w:name w:val="603A2E7AAA3A450AA3DA68F83EB65D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B6BDAD-E46D-49BB-A03C-D3005334E53E}"/>
      </w:docPartPr>
      <w:docPartBody>
        <w:p w:rsidR="00597759" w:rsidRDefault="00000000">
          <w:pPr>
            <w:pStyle w:val="603A2E7AAA3A450AA3DA68F83EB65DC2"/>
          </w:pPr>
          <w:r w:rsidRPr="004D3011">
            <w:t>EMAIL:</w:t>
          </w:r>
        </w:p>
      </w:docPartBody>
    </w:docPart>
    <w:docPart>
      <w:docPartPr>
        <w:name w:val="011F040DFE954F43889082C4DD1DE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8EDD7D-2104-49E9-84F2-52F16F9884AF}"/>
      </w:docPartPr>
      <w:docPartBody>
        <w:p w:rsidR="00597759" w:rsidRDefault="00000000">
          <w:pPr>
            <w:pStyle w:val="011F040DFE954F43889082C4DD1DEEEA"/>
          </w:pPr>
          <w:r w:rsidRPr="00036450">
            <w:t>EDUCATION</w:t>
          </w:r>
        </w:p>
      </w:docPartBody>
    </w:docPart>
    <w:docPart>
      <w:docPartPr>
        <w:name w:val="2DF4F87414AB4AB1A8A4A76E9B23E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383AF-FDAB-4B42-97B4-599A856F6CB3}"/>
      </w:docPartPr>
      <w:docPartBody>
        <w:p w:rsidR="00000000" w:rsidRDefault="00016BCC" w:rsidP="00016BCC">
          <w:pPr>
            <w:pStyle w:val="2DF4F87414AB4AB1A8A4A76E9B23EB71"/>
          </w:pPr>
          <w:r w:rsidRPr="00CB0055">
            <w:t>Hobbies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F9C"/>
    <w:rsid w:val="00016BCC"/>
    <w:rsid w:val="000A7F9C"/>
    <w:rsid w:val="00190A7C"/>
    <w:rsid w:val="00597759"/>
    <w:rsid w:val="007A3EAE"/>
    <w:rsid w:val="009940B4"/>
    <w:rsid w:val="00A80133"/>
    <w:rsid w:val="00CA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F4EC156365493780BA93773448772A">
    <w:name w:val="9DF4EC156365493780BA93773448772A"/>
  </w:style>
  <w:style w:type="paragraph" w:customStyle="1" w:styleId="182F523BAF6641D4A3AD9F1671C87BEB">
    <w:name w:val="182F523BAF6641D4A3AD9F1671C87BEB"/>
  </w:style>
  <w:style w:type="paragraph" w:customStyle="1" w:styleId="645F34FA846D4A6685DD76D7CE957ED8">
    <w:name w:val="645F34FA846D4A6685DD76D7CE957ED8"/>
  </w:style>
  <w:style w:type="paragraph" w:customStyle="1" w:styleId="CCFE49DBE92C402797772C8620EFA0AE">
    <w:name w:val="CCFE49DBE92C402797772C8620EFA0AE"/>
    <w:rsid w:val="00016BCC"/>
  </w:style>
  <w:style w:type="paragraph" w:customStyle="1" w:styleId="94BA5AF60A604949810521D89A50A869">
    <w:name w:val="94BA5AF60A604949810521D89A50A869"/>
    <w:rsid w:val="00016BCC"/>
  </w:style>
  <w:style w:type="paragraph" w:customStyle="1" w:styleId="603A2E7AAA3A450AA3DA68F83EB65DC2">
    <w:name w:val="603A2E7AAA3A450AA3DA68F83EB65DC2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F5F4C93B5FA84A799A00126FD2A3C15B">
    <w:name w:val="F5F4C93B5FA84A799A00126FD2A3C15B"/>
  </w:style>
  <w:style w:type="paragraph" w:customStyle="1" w:styleId="011F040DFE954F43889082C4DD1DEEEA">
    <w:name w:val="011F040DFE954F43889082C4DD1DEEEA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eastAsia="ja-JP"/>
      <w14:ligatures w14:val="none"/>
    </w:rPr>
  </w:style>
  <w:style w:type="paragraph" w:customStyle="1" w:styleId="AE1854DDB32F4DE9B538A089768D6152">
    <w:name w:val="AE1854DDB32F4DE9B538A089768D6152"/>
  </w:style>
  <w:style w:type="paragraph" w:customStyle="1" w:styleId="B3AA616084A04D6ABBCC70F8023DFA2A">
    <w:name w:val="B3AA616084A04D6ABBCC70F8023DFA2A"/>
    <w:rsid w:val="00016BCC"/>
  </w:style>
  <w:style w:type="paragraph" w:customStyle="1" w:styleId="83173248DDF04F02A3D15F0A9E1F6FFC">
    <w:name w:val="83173248DDF04F02A3D15F0A9E1F6FFC"/>
    <w:rsid w:val="00016BCC"/>
  </w:style>
  <w:style w:type="paragraph" w:customStyle="1" w:styleId="F2173124EF6B4FBC9908D9C8AE46DE38">
    <w:name w:val="F2173124EF6B4FBC9908D9C8AE46DE38"/>
    <w:rsid w:val="00016BCC"/>
  </w:style>
  <w:style w:type="paragraph" w:customStyle="1" w:styleId="A368DBC99C174B8EAB01EB5894C7700F">
    <w:name w:val="A368DBC99C174B8EAB01EB5894C7700F"/>
    <w:rsid w:val="00016BCC"/>
  </w:style>
  <w:style w:type="paragraph" w:customStyle="1" w:styleId="2DF4F87414AB4AB1A8A4A76E9B23EB71">
    <w:name w:val="2DF4F87414AB4AB1A8A4A76E9B23EB71"/>
    <w:rsid w:val="00016BCC"/>
  </w:style>
  <w:style w:type="paragraph" w:customStyle="1" w:styleId="37399A0C8F9D4625A551E05BAC6240B6">
    <w:name w:val="37399A0C8F9D4625A551E05BAC6240B6"/>
    <w:rsid w:val="00016B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{F0538C44-DD65-4C8E-B05A-E37A57FBFD5E}tf00546271_win32</Template>
  <TotalTime>0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2023-10-03T12:59:00Z</dcterms:created>
  <dcterms:modified xsi:type="dcterms:W3CDTF">2023-10-12T17:00:00Z</dcterms:modified>
</cp:coreProperties>
</file>